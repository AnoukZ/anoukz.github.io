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2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Indelingstabel voor basis-cv"/>
      </w:tblPr>
      <w:tblGrid>
        <w:gridCol w:w="2048"/>
        <w:gridCol w:w="7338"/>
        <w:gridCol w:w="537"/>
      </w:tblGrid>
      <w:tr w:rsidR="00A75E15" w:rsidRPr="003F1DB2" w:rsidTr="003F1DB2">
        <w:tc>
          <w:tcPr>
            <w:tcW w:w="2048" w:type="dxa"/>
          </w:tcPr>
          <w:p w:rsidR="00CC2959" w:rsidRDefault="00A75E1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-425450</wp:posOffset>
                  </wp:positionH>
                  <wp:positionV relativeFrom="page">
                    <wp:posOffset>-858520</wp:posOffset>
                  </wp:positionV>
                  <wp:extent cx="1600200" cy="1600200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ouk Pasfot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75" w:type="dxa"/>
            <w:gridSpan w:val="2"/>
            <w:tcMar>
              <w:bottom w:w="576" w:type="dxa"/>
            </w:tcMar>
          </w:tcPr>
          <w:p w:rsidR="00CC2959" w:rsidRPr="00EF6A03" w:rsidRDefault="003B77A9">
            <w:pPr>
              <w:pStyle w:val="Naam"/>
              <w:rPr>
                <w:sz w:val="44"/>
              </w:rPr>
            </w:pPr>
            <w:sdt>
              <w:sdtPr>
                <w:rPr>
                  <w:sz w:val="44"/>
                </w:rPr>
                <w:alias w:val="Uw naam"/>
                <w:tag w:val=""/>
                <w:id w:val="-936988443"/>
                <w:placeholder>
                  <w:docPart w:val="7646C3DD6EFC478AB8F9FF301A67BE6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F1DB2" w:rsidRPr="00EF6A03">
                  <w:rPr>
                    <w:sz w:val="44"/>
                  </w:rPr>
                  <w:t>Anouk Zwanenberg</w:t>
                </w:r>
                <w:r w:rsidR="00841885">
                  <w:rPr>
                    <w:sz w:val="44"/>
                  </w:rPr>
                  <w:t>, sopraan</w:t>
                </w:r>
              </w:sdtContent>
            </w:sdt>
          </w:p>
          <w:p w:rsidR="00CC2959" w:rsidRPr="003F1DB2" w:rsidRDefault="003F1DB2">
            <w:r>
              <w:t>Lange Veerstraat 2, 2011 DB, Haarlem</w:t>
            </w:r>
            <w:r w:rsidR="00264DC9" w:rsidRPr="003F1DB2">
              <w:rPr>
                <w:rStyle w:val="Nadruk"/>
                <w:lang w:bidi="nl-NL"/>
              </w:rPr>
              <w:t>  |  </w:t>
            </w:r>
            <w:r>
              <w:t>anoukzwanenberg@gmail.com</w:t>
            </w:r>
            <w:r w:rsidR="00264DC9" w:rsidRPr="003F1DB2">
              <w:rPr>
                <w:rStyle w:val="Nadruk"/>
                <w:lang w:bidi="nl-NL"/>
              </w:rPr>
              <w:t>  |  </w:t>
            </w:r>
            <w:r>
              <w:t>+31 6 20 26 64 40</w:t>
            </w:r>
          </w:p>
        </w:tc>
      </w:tr>
      <w:tr w:rsidR="00A75E15" w:rsidRPr="003F1DB2" w:rsidTr="003F1DB2">
        <w:trPr>
          <w:gridAfter w:val="1"/>
          <w:wAfter w:w="537" w:type="dxa"/>
        </w:trPr>
        <w:tc>
          <w:tcPr>
            <w:tcW w:w="2048" w:type="dxa"/>
          </w:tcPr>
          <w:p w:rsidR="005B09E0" w:rsidRDefault="00264DC9" w:rsidP="005B09E0">
            <w:pPr>
              <w:pStyle w:val="Kop1"/>
              <w:outlineLvl w:val="0"/>
              <w:rPr>
                <w:lang w:bidi="nl-NL"/>
              </w:rPr>
            </w:pPr>
            <w:r>
              <w:rPr>
                <w:lang w:bidi="nl-NL"/>
              </w:rPr>
              <w:t>Werkervaring</w:t>
            </w:r>
            <w:r w:rsidR="005B09E0">
              <w:rPr>
                <w:lang w:bidi="nl-NL"/>
              </w:rPr>
              <w:t xml:space="preserve"> Zang</w:t>
            </w:r>
          </w:p>
        </w:tc>
        <w:tc>
          <w:tcPr>
            <w:tcW w:w="7338" w:type="dxa"/>
          </w:tcPr>
          <w:p w:rsidR="00EF6A03" w:rsidRDefault="00EF6A03" w:rsidP="00EF6A03">
            <w:pPr>
              <w:pStyle w:val="Kop2"/>
              <w:outlineLvl w:val="1"/>
            </w:pPr>
            <w:r>
              <w:rPr>
                <w:rStyle w:val="Zwaar"/>
              </w:rPr>
              <w:t>Julius Cesar aan de maas</w:t>
            </w:r>
            <w:r>
              <w:rPr>
                <w:lang w:bidi="nl-NL"/>
              </w:rPr>
              <w:t xml:space="preserve"> </w:t>
            </w:r>
            <w:r>
              <w:t>Stichting kunst aan de maaskant</w:t>
            </w:r>
          </w:p>
          <w:p w:rsidR="00EF6A03" w:rsidRPr="00841885" w:rsidRDefault="00EF6A03" w:rsidP="00EF6A03">
            <w:pPr>
              <w:pStyle w:val="Kop3"/>
              <w:outlineLvl w:val="2"/>
            </w:pPr>
            <w:r w:rsidRPr="00841885">
              <w:t>juni 2018</w:t>
            </w:r>
          </w:p>
          <w:p w:rsidR="00B11660" w:rsidRPr="00841885" w:rsidRDefault="00EF6A03" w:rsidP="00841885">
            <w:pPr>
              <w:rPr>
                <w:rStyle w:val="Zwaar"/>
                <w:b w:val="0"/>
              </w:rPr>
            </w:pPr>
            <w:r w:rsidRPr="00EF6A03">
              <w:t xml:space="preserve">Solist in openlucht-(muziek)theatervoorstelling naar aanleiding van de </w:t>
            </w:r>
            <w:r>
              <w:t>opgravingen rondom Julius Cesar in Lith.</w:t>
            </w:r>
            <w:r w:rsidR="00B11660" w:rsidRPr="00B11660">
              <w:rPr>
                <w:rStyle w:val="Zwaar"/>
              </w:rPr>
              <w:t xml:space="preserve"> </w:t>
            </w:r>
            <w:r w:rsidR="00841885">
              <w:rPr>
                <w:rStyle w:val="Zwaar"/>
                <w:b w:val="0"/>
              </w:rPr>
              <w:t xml:space="preserve">Regie: Harold </w:t>
            </w:r>
            <w:proofErr w:type="spellStart"/>
            <w:r w:rsidR="00841885">
              <w:rPr>
                <w:rStyle w:val="Zwaar"/>
                <w:b w:val="0"/>
              </w:rPr>
              <w:t>Schraven</w:t>
            </w:r>
            <w:proofErr w:type="spellEnd"/>
            <w:r w:rsidR="00841885">
              <w:rPr>
                <w:rStyle w:val="Zwaar"/>
                <w:b w:val="0"/>
              </w:rPr>
              <w:t xml:space="preserve">; muzikale leiding: Marty van der Staak </w:t>
            </w:r>
          </w:p>
          <w:p w:rsidR="00841885" w:rsidRDefault="00841885" w:rsidP="00841885">
            <w:pPr>
              <w:pStyle w:val="Kop2"/>
              <w:outlineLvl w:val="1"/>
            </w:pPr>
            <w:r>
              <w:rPr>
                <w:rStyle w:val="Zwaar"/>
              </w:rPr>
              <w:t>Lunchconcert</w:t>
            </w:r>
            <w:r>
              <w:rPr>
                <w:lang w:bidi="nl-NL"/>
              </w:rPr>
              <w:t xml:space="preserve"> </w:t>
            </w:r>
            <w:r>
              <w:t>nederlandse reisopera</w:t>
            </w:r>
          </w:p>
          <w:p w:rsidR="00841885" w:rsidRDefault="00841885" w:rsidP="00841885">
            <w:pPr>
              <w:pStyle w:val="Kop3"/>
              <w:outlineLvl w:val="2"/>
            </w:pPr>
            <w:r>
              <w:t>januari 2016</w:t>
            </w:r>
          </w:p>
          <w:p w:rsidR="00841885" w:rsidRPr="00841885" w:rsidRDefault="00841885" w:rsidP="00B11660">
            <w:pPr>
              <w:spacing w:after="180"/>
            </w:pPr>
            <w:r w:rsidRPr="00841885">
              <w:t>Lunchconcert in Theater Concordia in Enschede vanuit de</w:t>
            </w:r>
            <w:r>
              <w:t xml:space="preserve"> Nederland</w:t>
            </w:r>
            <w:r w:rsidR="00201C24">
              <w:t>s</w:t>
            </w:r>
            <w:r>
              <w:t>e Reisopera, met Gilbert den Broeder op piano</w:t>
            </w:r>
          </w:p>
          <w:p w:rsidR="00841885" w:rsidRPr="00841885" w:rsidRDefault="00841885" w:rsidP="00841885">
            <w:pPr>
              <w:rPr>
                <w:rStyle w:val="Zwaar"/>
                <w:b w:val="0"/>
                <w:bCs w:val="0"/>
                <w:lang w:val="en-GB"/>
              </w:rPr>
            </w:pPr>
            <w:r w:rsidRPr="00841885">
              <w:rPr>
                <w:rStyle w:val="Zwaar"/>
                <w:lang w:val="en-GB"/>
              </w:rPr>
              <w:t>AMAHL AND THE NIGHT VISITORS</w:t>
            </w:r>
            <w:r w:rsidRPr="00841885">
              <w:rPr>
                <w:rStyle w:val="Zwaar"/>
                <w:b w:val="0"/>
                <w:bCs w:val="0"/>
                <w:lang w:val="en-GB"/>
              </w:rPr>
              <w:t xml:space="preserve"> </w:t>
            </w:r>
            <w:r w:rsidRPr="00841885">
              <w:rPr>
                <w:rStyle w:val="Kop2Char"/>
                <w:lang w:val="en-GB"/>
              </w:rPr>
              <w:t>nEDERLANDSE REISOPERA</w:t>
            </w:r>
          </w:p>
          <w:p w:rsidR="00841885" w:rsidRPr="00841885" w:rsidRDefault="00841885" w:rsidP="00841885">
            <w:pPr>
              <w:pStyle w:val="Kop3"/>
              <w:outlineLvl w:val="2"/>
              <w:rPr>
                <w:rStyle w:val="Zwaar"/>
                <w:b w:val="0"/>
                <w:bCs w:val="0"/>
              </w:rPr>
            </w:pPr>
            <w:r>
              <w:rPr>
                <w:rStyle w:val="Zwaar"/>
                <w:b w:val="0"/>
                <w:bCs w:val="0"/>
              </w:rPr>
              <w:t>november 2015 – december 2015</w:t>
            </w:r>
          </w:p>
          <w:p w:rsidR="00841885" w:rsidRPr="00841885" w:rsidRDefault="00841885" w:rsidP="00841885">
            <w:pPr>
              <w:rPr>
                <w:rStyle w:val="Zwaar"/>
                <w:b w:val="0"/>
              </w:rPr>
            </w:pPr>
            <w:r>
              <w:rPr>
                <w:rStyle w:val="Zwaar"/>
                <w:b w:val="0"/>
                <w:bCs w:val="0"/>
              </w:rPr>
              <w:t xml:space="preserve">Koorlid, regie: Paul </w:t>
            </w:r>
            <w:proofErr w:type="spellStart"/>
            <w:r>
              <w:rPr>
                <w:rStyle w:val="Zwaar"/>
                <w:b w:val="0"/>
                <w:bCs w:val="0"/>
              </w:rPr>
              <w:t>Carr</w:t>
            </w:r>
            <w:proofErr w:type="spellEnd"/>
            <w:r>
              <w:rPr>
                <w:rStyle w:val="Zwaar"/>
                <w:b w:val="0"/>
                <w:bCs w:val="0"/>
              </w:rPr>
              <w:t>; muzikale leiding: Arjan Tien</w:t>
            </w:r>
          </w:p>
          <w:p w:rsidR="00841885" w:rsidRPr="00841885" w:rsidRDefault="00841885" w:rsidP="00841885">
            <w:pPr>
              <w:rPr>
                <w:rStyle w:val="Zwaar"/>
                <w:b w:val="0"/>
                <w:bCs w:val="0"/>
              </w:rPr>
            </w:pPr>
          </w:p>
          <w:p w:rsidR="00B11660" w:rsidRPr="00841885" w:rsidRDefault="00B11660" w:rsidP="00B11660">
            <w:pPr>
              <w:pStyle w:val="Kop2"/>
              <w:outlineLvl w:val="1"/>
            </w:pPr>
            <w:proofErr w:type="spellStart"/>
            <w:r w:rsidRPr="00841885">
              <w:rPr>
                <w:rStyle w:val="Zwaar"/>
              </w:rPr>
              <w:t>’t</w:t>
            </w:r>
            <w:proofErr w:type="spellEnd"/>
            <w:r w:rsidRPr="00841885">
              <w:rPr>
                <w:rStyle w:val="Zwaar"/>
              </w:rPr>
              <w:t xml:space="preserve"> Bosch mysterie</w:t>
            </w:r>
            <w:r w:rsidRPr="00841885">
              <w:rPr>
                <w:lang w:bidi="nl-NL"/>
              </w:rPr>
              <w:t xml:space="preserve"> </w:t>
            </w:r>
            <w:r w:rsidRPr="00841885">
              <w:t>Stichting 11+11x11</w:t>
            </w:r>
          </w:p>
          <w:p w:rsidR="00B11660" w:rsidRPr="00841885" w:rsidRDefault="00B11660" w:rsidP="00B11660">
            <w:pPr>
              <w:pStyle w:val="Kop3"/>
              <w:outlineLvl w:val="2"/>
            </w:pPr>
            <w:r w:rsidRPr="00841885">
              <w:t>oktober 2015</w:t>
            </w:r>
          </w:p>
          <w:p w:rsidR="00EF6A03" w:rsidRDefault="00B11660" w:rsidP="00EF6A03">
            <w:pPr>
              <w:spacing w:after="180"/>
            </w:pPr>
            <w:r w:rsidRPr="00EF6A03">
              <w:t>Solist in productie rondom h</w:t>
            </w:r>
            <w:r>
              <w:t>et 132-jarig bestaan van Oeteldonk</w:t>
            </w:r>
            <w:r w:rsidR="00841885">
              <w:t xml:space="preserve"> onder leiding van Jos Schroevers</w:t>
            </w:r>
          </w:p>
          <w:p w:rsidR="00EF6A03" w:rsidRDefault="00B11660" w:rsidP="00EF6A03">
            <w:pPr>
              <w:pStyle w:val="Kop2"/>
              <w:outlineLvl w:val="1"/>
            </w:pPr>
            <w:r>
              <w:rPr>
                <w:rStyle w:val="Zwaar"/>
              </w:rPr>
              <w:t>Jheronimus</w:t>
            </w:r>
            <w:r w:rsidR="00EF6A03">
              <w:rPr>
                <w:lang w:bidi="nl-NL"/>
              </w:rPr>
              <w:t xml:space="preserve"> </w:t>
            </w:r>
            <w:r>
              <w:t>Stichting het vervolg</w:t>
            </w:r>
          </w:p>
          <w:p w:rsidR="00EF6A03" w:rsidRPr="00841885" w:rsidRDefault="00B11660" w:rsidP="00EF6A03">
            <w:pPr>
              <w:pStyle w:val="Kop3"/>
              <w:outlineLvl w:val="2"/>
            </w:pPr>
            <w:r w:rsidRPr="00841885">
              <w:t>december 2013</w:t>
            </w:r>
          </w:p>
          <w:p w:rsidR="00EF6A03" w:rsidRPr="00B11660" w:rsidRDefault="00B11660" w:rsidP="00EF6A03">
            <w:pPr>
              <w:spacing w:after="180"/>
            </w:pPr>
            <w:r w:rsidRPr="00B11660">
              <w:t xml:space="preserve">Solist in Stadsopera </w:t>
            </w:r>
            <w:proofErr w:type="spellStart"/>
            <w:r w:rsidRPr="00B11660">
              <w:t>J</w:t>
            </w:r>
            <w:r w:rsidR="00A75E15">
              <w:t>HERO</w:t>
            </w:r>
            <w:r w:rsidRPr="00B11660">
              <w:t>nimus</w:t>
            </w:r>
            <w:proofErr w:type="spellEnd"/>
            <w:r w:rsidRPr="00B11660">
              <w:t xml:space="preserve"> rondom het</w:t>
            </w:r>
            <w:r>
              <w:t xml:space="preserve"> leven van </w:t>
            </w:r>
            <w:proofErr w:type="spellStart"/>
            <w:r>
              <w:t>Jheronimus</w:t>
            </w:r>
            <w:proofErr w:type="spellEnd"/>
            <w:r>
              <w:t xml:space="preserve"> Bosch met muziek van Peter van Beijnum</w:t>
            </w:r>
          </w:p>
          <w:p w:rsidR="005B09E0" w:rsidRPr="003F1DB2" w:rsidRDefault="005B09E0" w:rsidP="005B09E0">
            <w:pPr>
              <w:pStyle w:val="Kop2"/>
              <w:outlineLvl w:val="1"/>
            </w:pPr>
            <w:r>
              <w:rPr>
                <w:rStyle w:val="Zwaar"/>
              </w:rPr>
              <w:t>Docent zang</w:t>
            </w:r>
            <w:r w:rsidRPr="003F1DB2">
              <w:rPr>
                <w:lang w:bidi="nl-NL"/>
              </w:rPr>
              <w:t xml:space="preserve"> </w:t>
            </w:r>
          </w:p>
          <w:p w:rsidR="005B09E0" w:rsidRPr="003F1DB2" w:rsidRDefault="005B09E0" w:rsidP="005B09E0">
            <w:pPr>
              <w:pStyle w:val="Kop3"/>
              <w:outlineLvl w:val="2"/>
            </w:pPr>
            <w:r w:rsidRPr="003F1DB2">
              <w:t xml:space="preserve">september </w:t>
            </w:r>
            <w:r>
              <w:t>2018 - heden</w:t>
            </w:r>
          </w:p>
          <w:p w:rsidR="005B09E0" w:rsidRDefault="005B09E0" w:rsidP="005B09E0">
            <w:r>
              <w:t>Privé docent zang</w:t>
            </w:r>
          </w:p>
          <w:p w:rsidR="005B09E0" w:rsidRPr="003F1DB2" w:rsidRDefault="005B09E0" w:rsidP="005B09E0">
            <w:pPr>
              <w:rPr>
                <w:rStyle w:val="Zwaar"/>
                <w:b w:val="0"/>
              </w:rPr>
            </w:pPr>
          </w:p>
          <w:p w:rsidR="005B09E0" w:rsidRPr="00841885" w:rsidRDefault="005B09E0" w:rsidP="005B09E0">
            <w:pPr>
              <w:pStyle w:val="Kop2"/>
              <w:outlineLvl w:val="1"/>
            </w:pPr>
            <w:r w:rsidRPr="00841885">
              <w:rPr>
                <w:rStyle w:val="Zwaar"/>
              </w:rPr>
              <w:t>Choreograaf schoolmusical</w:t>
            </w:r>
            <w:r w:rsidRPr="00841885">
              <w:rPr>
                <w:lang w:bidi="nl-NL"/>
              </w:rPr>
              <w:t xml:space="preserve"> Rodenborch-College</w:t>
            </w:r>
          </w:p>
          <w:p w:rsidR="005B09E0" w:rsidRPr="003F1DB2" w:rsidRDefault="005B09E0" w:rsidP="005B09E0">
            <w:pPr>
              <w:pStyle w:val="Kop3"/>
              <w:outlineLvl w:val="2"/>
            </w:pPr>
            <w:r w:rsidRPr="003F1DB2">
              <w:t>september 2012 – juni 2015</w:t>
            </w:r>
          </w:p>
          <w:p w:rsidR="005B09E0" w:rsidRDefault="005B09E0" w:rsidP="005B09E0">
            <w:pPr>
              <w:spacing w:after="180"/>
            </w:pPr>
            <w:r>
              <w:t>Choreograaf van verschillende schoolmusicals. Leidinggevende aan een groep van 15 scholieren en contact met het besturende team van de gehele musical om het project in goede banen te leiden.</w:t>
            </w:r>
          </w:p>
          <w:p w:rsidR="005B09E0" w:rsidRPr="003F1DB2" w:rsidRDefault="005B09E0" w:rsidP="005B09E0">
            <w:pPr>
              <w:pStyle w:val="Kop2"/>
              <w:outlineLvl w:val="1"/>
            </w:pPr>
            <w:r>
              <w:rPr>
                <w:rStyle w:val="Zwaar"/>
              </w:rPr>
              <w:t>Dans docent</w:t>
            </w:r>
            <w:r w:rsidRPr="003F1DB2">
              <w:rPr>
                <w:lang w:bidi="nl-NL"/>
              </w:rPr>
              <w:t xml:space="preserve"> </w:t>
            </w:r>
            <w:r>
              <w:rPr>
                <w:lang w:bidi="nl-NL"/>
              </w:rPr>
              <w:t>balletschool Geraldine rosmalen</w:t>
            </w:r>
          </w:p>
          <w:p w:rsidR="005B09E0" w:rsidRPr="003F1DB2" w:rsidRDefault="005B09E0" w:rsidP="005B09E0">
            <w:pPr>
              <w:pStyle w:val="Kop3"/>
              <w:outlineLvl w:val="2"/>
            </w:pPr>
            <w:r w:rsidRPr="003F1DB2">
              <w:t>september 2012 – juni 201</w:t>
            </w:r>
            <w:r>
              <w:t>4</w:t>
            </w:r>
          </w:p>
          <w:p w:rsidR="005B09E0" w:rsidRDefault="005B09E0" w:rsidP="005B09E0">
            <w:pPr>
              <w:pStyle w:val="Kop2"/>
              <w:outlineLvl w:val="1"/>
              <w:rPr>
                <w:rStyle w:val="Zwaar"/>
              </w:rPr>
            </w:pPr>
            <w:r w:rsidRPr="003F1DB2">
              <w:t>Docent ballet, jazz en moderne dans aan ki</w:t>
            </w:r>
            <w:r>
              <w:t>nderen van 7 t/m 17 jaar.</w:t>
            </w:r>
            <w:r>
              <w:rPr>
                <w:rStyle w:val="Zwaar"/>
              </w:rPr>
              <w:t xml:space="preserve"> </w:t>
            </w:r>
          </w:p>
          <w:p w:rsidR="005B09E0" w:rsidRDefault="005B09E0" w:rsidP="005B09E0">
            <w:pPr>
              <w:pStyle w:val="Kop2"/>
              <w:outlineLvl w:val="1"/>
              <w:rPr>
                <w:rStyle w:val="Zwaar"/>
              </w:rPr>
            </w:pPr>
          </w:p>
          <w:p w:rsidR="005B09E0" w:rsidRPr="003F1DB2" w:rsidRDefault="005B09E0" w:rsidP="005B09E0">
            <w:pPr>
              <w:pStyle w:val="Kop2"/>
              <w:outlineLvl w:val="1"/>
            </w:pPr>
            <w:r>
              <w:rPr>
                <w:rStyle w:val="Zwaar"/>
              </w:rPr>
              <w:t xml:space="preserve">Winkelbediende </w:t>
            </w:r>
            <w:r>
              <w:rPr>
                <w:rStyle w:val="Zwaar"/>
                <w:b w:val="0"/>
                <w:bCs w:val="0"/>
              </w:rPr>
              <w:t>zuiver aarts</w:t>
            </w:r>
            <w:r w:rsidRPr="003F1DB2">
              <w:rPr>
                <w:lang w:bidi="nl-NL"/>
              </w:rPr>
              <w:t xml:space="preserve"> </w:t>
            </w:r>
          </w:p>
          <w:p w:rsidR="005B09E0" w:rsidRPr="003F1DB2" w:rsidRDefault="005B09E0" w:rsidP="005B09E0">
            <w:pPr>
              <w:pStyle w:val="Kop3"/>
              <w:outlineLvl w:val="2"/>
            </w:pPr>
            <w:r>
              <w:t>februari 2020 – september 2020</w:t>
            </w:r>
          </w:p>
          <w:p w:rsidR="005B09E0" w:rsidRPr="003F1DB2" w:rsidRDefault="005B09E0" w:rsidP="005B09E0">
            <w:pPr>
              <w:rPr>
                <w:rStyle w:val="Zwaar"/>
                <w:b w:val="0"/>
              </w:rPr>
            </w:pPr>
            <w:r>
              <w:rPr>
                <w:rStyle w:val="Zwaar"/>
                <w:b w:val="0"/>
              </w:rPr>
              <w:t>Verantwoordelijk voor aanvullen producten, bestellingen, vracht en kassa</w:t>
            </w:r>
          </w:p>
          <w:p w:rsidR="005B09E0" w:rsidRDefault="005B09E0" w:rsidP="005B09E0">
            <w:pPr>
              <w:rPr>
                <w:rStyle w:val="Zwaar"/>
              </w:rPr>
            </w:pPr>
          </w:p>
          <w:p w:rsidR="005B09E0" w:rsidRDefault="005B09E0" w:rsidP="005B09E0">
            <w:pPr>
              <w:pStyle w:val="Kop2"/>
              <w:outlineLvl w:val="1"/>
            </w:pPr>
            <w:r>
              <w:rPr>
                <w:rStyle w:val="Zwaar"/>
              </w:rPr>
              <w:t>Bediening</w:t>
            </w:r>
            <w:r>
              <w:rPr>
                <w:lang w:bidi="nl-NL"/>
              </w:rPr>
              <w:t xml:space="preserve"> </w:t>
            </w:r>
            <w:r>
              <w:t>Picoletta</w:t>
            </w:r>
          </w:p>
          <w:p w:rsidR="005B09E0" w:rsidRDefault="005B09E0" w:rsidP="005B09E0">
            <w:pPr>
              <w:pStyle w:val="Kop3"/>
              <w:outlineLvl w:val="2"/>
            </w:pPr>
            <w:r>
              <w:t>mei 2016 – augustus 2016</w:t>
            </w:r>
          </w:p>
          <w:p w:rsidR="005B09E0" w:rsidRDefault="005B09E0" w:rsidP="005B09E0">
            <w:pPr>
              <w:spacing w:after="180"/>
            </w:pPr>
            <w:r>
              <w:t>Bediening in een klein restaurant</w:t>
            </w:r>
          </w:p>
          <w:p w:rsidR="003F1DB2" w:rsidRPr="003F1DB2" w:rsidRDefault="003F1DB2" w:rsidP="003F1DB2">
            <w:pPr>
              <w:spacing w:after="180"/>
            </w:pPr>
            <w:bookmarkStart w:id="0" w:name="_GoBack"/>
            <w:bookmarkEnd w:id="0"/>
          </w:p>
        </w:tc>
      </w:tr>
      <w:tr w:rsidR="00A75E15" w:rsidTr="003F1DB2">
        <w:trPr>
          <w:gridAfter w:val="1"/>
          <w:wAfter w:w="537" w:type="dxa"/>
        </w:trPr>
        <w:tc>
          <w:tcPr>
            <w:tcW w:w="2048" w:type="dxa"/>
          </w:tcPr>
          <w:p w:rsidR="00CC2959" w:rsidRDefault="00264DC9">
            <w:pPr>
              <w:pStyle w:val="Kop1"/>
              <w:outlineLvl w:val="0"/>
            </w:pPr>
            <w:r>
              <w:rPr>
                <w:lang w:bidi="nl-NL"/>
              </w:rPr>
              <w:lastRenderedPageBreak/>
              <w:t>Onderwijs</w:t>
            </w:r>
          </w:p>
        </w:tc>
        <w:tc>
          <w:tcPr>
            <w:tcW w:w="7338" w:type="dxa"/>
          </w:tcPr>
          <w:p w:rsidR="0077604A" w:rsidRDefault="0077604A" w:rsidP="0077604A">
            <w:pPr>
              <w:pStyle w:val="Kop2"/>
              <w:outlineLvl w:val="1"/>
              <w:rPr>
                <w:lang w:bidi="nl-NL"/>
              </w:rPr>
            </w:pPr>
            <w:r>
              <w:rPr>
                <w:rStyle w:val="Zwaar"/>
              </w:rPr>
              <w:t>Conservatorium van amsterdam</w:t>
            </w:r>
            <w:r>
              <w:rPr>
                <w:lang w:bidi="nl-NL"/>
              </w:rPr>
              <w:t xml:space="preserve"> </w:t>
            </w:r>
            <w:proofErr w:type="spellStart"/>
            <w:r>
              <w:rPr>
                <w:lang w:bidi="nl-NL"/>
              </w:rPr>
              <w:t>Amsterdam</w:t>
            </w:r>
            <w:proofErr w:type="spellEnd"/>
          </w:p>
          <w:p w:rsidR="0077604A" w:rsidRDefault="0077604A" w:rsidP="0077604A">
            <w:pPr>
              <w:pStyle w:val="Kop2"/>
              <w:outlineLvl w:val="1"/>
            </w:pPr>
            <w:r>
              <w:t>Bachelor Klassieke zang, 2015-2021</w:t>
            </w:r>
          </w:p>
          <w:p w:rsidR="0077604A" w:rsidRDefault="0077604A" w:rsidP="003F1DB2">
            <w:pPr>
              <w:pStyle w:val="Kop2"/>
              <w:outlineLvl w:val="1"/>
              <w:rPr>
                <w:rStyle w:val="Zwaar"/>
              </w:rPr>
            </w:pPr>
          </w:p>
          <w:p w:rsidR="0077604A" w:rsidRDefault="0077604A" w:rsidP="0077604A">
            <w:pPr>
              <w:pStyle w:val="Kop2"/>
              <w:outlineLvl w:val="1"/>
              <w:rPr>
                <w:lang w:bidi="nl-NL"/>
              </w:rPr>
            </w:pPr>
            <w:r>
              <w:rPr>
                <w:rStyle w:val="Zwaar"/>
              </w:rPr>
              <w:t>Fontys hogeschool voor de kunsten</w:t>
            </w:r>
            <w:r>
              <w:rPr>
                <w:lang w:bidi="nl-NL"/>
              </w:rPr>
              <w:t xml:space="preserve"> Tilburg</w:t>
            </w:r>
          </w:p>
          <w:p w:rsidR="0077604A" w:rsidRPr="00EF6A03" w:rsidRDefault="0077604A" w:rsidP="0077604A">
            <w:pPr>
              <w:pStyle w:val="Kop2"/>
              <w:outlineLvl w:val="1"/>
              <w:rPr>
                <w:lang w:val="en-GB"/>
              </w:rPr>
            </w:pPr>
            <w:r w:rsidRPr="00EF6A03">
              <w:rPr>
                <w:lang w:val="en-GB"/>
              </w:rPr>
              <w:t>klassieke zang</w:t>
            </w:r>
            <w:r>
              <w:rPr>
                <w:lang w:val="en-GB"/>
              </w:rPr>
              <w:t>,</w:t>
            </w:r>
            <w:r w:rsidRPr="00EF6A03">
              <w:rPr>
                <w:lang w:val="en-GB"/>
              </w:rPr>
              <w:t xml:space="preserve"> Young Musicians academy, 2012-2015</w:t>
            </w:r>
          </w:p>
          <w:p w:rsidR="0077604A" w:rsidRPr="00A75E15" w:rsidRDefault="0077604A" w:rsidP="003F1DB2">
            <w:pPr>
              <w:pStyle w:val="Kop2"/>
              <w:outlineLvl w:val="1"/>
              <w:rPr>
                <w:rStyle w:val="Zwaar"/>
                <w:lang w:val="en-GB"/>
              </w:rPr>
            </w:pPr>
          </w:p>
          <w:p w:rsidR="003F1DB2" w:rsidRDefault="003F1DB2" w:rsidP="003F1DB2">
            <w:pPr>
              <w:pStyle w:val="Kop2"/>
              <w:outlineLvl w:val="1"/>
              <w:rPr>
                <w:lang w:bidi="nl-NL"/>
              </w:rPr>
            </w:pPr>
            <w:r>
              <w:rPr>
                <w:rStyle w:val="Zwaar"/>
              </w:rPr>
              <w:t>Rodenborch-college</w:t>
            </w:r>
            <w:r w:rsidR="00264DC9">
              <w:rPr>
                <w:lang w:bidi="nl-NL"/>
              </w:rPr>
              <w:t xml:space="preserve"> </w:t>
            </w:r>
            <w:r>
              <w:rPr>
                <w:lang w:bidi="nl-NL"/>
              </w:rPr>
              <w:t>Rosmalen</w:t>
            </w:r>
          </w:p>
          <w:p w:rsidR="00CC2959" w:rsidRDefault="003F1DB2" w:rsidP="003F1DB2">
            <w:pPr>
              <w:pStyle w:val="Kop2"/>
              <w:outlineLvl w:val="1"/>
            </w:pPr>
            <w:r>
              <w:t>VWO, 2008-2015</w:t>
            </w:r>
          </w:p>
          <w:p w:rsidR="003F1DB2" w:rsidRDefault="003F1DB2" w:rsidP="003F1DB2">
            <w:pPr>
              <w:pStyle w:val="Kop2"/>
              <w:outlineLvl w:val="1"/>
            </w:pPr>
          </w:p>
          <w:p w:rsidR="003F1DB2" w:rsidRPr="00EF6A03" w:rsidRDefault="003F1DB2" w:rsidP="003F1DB2">
            <w:pPr>
              <w:pStyle w:val="Kop2"/>
              <w:outlineLvl w:val="1"/>
              <w:rPr>
                <w:lang w:val="en-GB"/>
              </w:rPr>
            </w:pPr>
          </w:p>
          <w:p w:rsidR="003F1DB2" w:rsidRDefault="003F1DB2" w:rsidP="0077604A">
            <w:pPr>
              <w:pStyle w:val="Kop2"/>
              <w:outlineLvl w:val="1"/>
            </w:pPr>
          </w:p>
        </w:tc>
      </w:tr>
      <w:tr w:rsidR="00A75E15" w:rsidTr="003F1DB2">
        <w:trPr>
          <w:gridAfter w:val="1"/>
          <w:wAfter w:w="537" w:type="dxa"/>
        </w:trPr>
        <w:tc>
          <w:tcPr>
            <w:tcW w:w="2048" w:type="dxa"/>
          </w:tcPr>
          <w:p w:rsidR="00CC2959" w:rsidRDefault="00C77B99">
            <w:pPr>
              <w:pStyle w:val="Kop1"/>
              <w:outlineLvl w:val="0"/>
            </w:pPr>
            <w:r>
              <w:rPr>
                <w:lang w:bidi="nl-NL"/>
              </w:rPr>
              <w:t>talen</w:t>
            </w:r>
          </w:p>
        </w:tc>
        <w:tc>
          <w:tcPr>
            <w:tcW w:w="7338" w:type="dxa"/>
          </w:tcPr>
          <w:p w:rsidR="00CC2959" w:rsidRDefault="00C77B99">
            <w:pPr>
              <w:spacing w:after="180"/>
            </w:pPr>
            <w:r>
              <w:t>Nederlands – Moedertaal</w:t>
            </w:r>
          </w:p>
          <w:p w:rsidR="00C77B99" w:rsidRDefault="00C77B99">
            <w:pPr>
              <w:spacing w:after="180"/>
            </w:pPr>
            <w:r>
              <w:t>Engels – C2</w:t>
            </w:r>
          </w:p>
          <w:p w:rsidR="00C77B99" w:rsidRDefault="00C77B99">
            <w:pPr>
              <w:spacing w:after="180"/>
            </w:pPr>
            <w:r>
              <w:t>Duits – B2</w:t>
            </w:r>
          </w:p>
          <w:p w:rsidR="00C77B99" w:rsidRDefault="00C77B99">
            <w:pPr>
              <w:spacing w:after="180"/>
            </w:pPr>
            <w:r>
              <w:t>Italiaans – A2</w:t>
            </w:r>
          </w:p>
          <w:p w:rsidR="00A75E15" w:rsidRDefault="00A75E15">
            <w:pPr>
              <w:spacing w:after="180"/>
            </w:pPr>
            <w:r>
              <w:t>Frans – A1</w:t>
            </w:r>
          </w:p>
        </w:tc>
      </w:tr>
    </w:tbl>
    <w:p w:rsidR="00CC2959" w:rsidRDefault="00CC2959"/>
    <w:sectPr w:rsidR="00CC2959" w:rsidSect="00E25DF7">
      <w:footerReference w:type="default" r:id="rId8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A9" w:rsidRDefault="003B77A9">
      <w:pPr>
        <w:spacing w:after="0" w:line="240" w:lineRule="auto"/>
      </w:pPr>
      <w:r>
        <w:separator/>
      </w:r>
    </w:p>
  </w:endnote>
  <w:endnote w:type="continuationSeparator" w:id="0">
    <w:p w:rsidR="003B77A9" w:rsidRDefault="003B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959" w:rsidRDefault="00264DC9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</w:instrText>
    </w:r>
    <w:r>
      <w:rPr>
        <w:lang w:bidi="nl-NL"/>
      </w:rPr>
      <w:fldChar w:fldCharType="separate"/>
    </w:r>
    <w:r w:rsidR="00E25DF7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A9" w:rsidRDefault="003B77A9">
      <w:pPr>
        <w:spacing w:after="0" w:line="240" w:lineRule="auto"/>
      </w:pPr>
      <w:r>
        <w:separator/>
      </w:r>
    </w:p>
  </w:footnote>
  <w:footnote w:type="continuationSeparator" w:id="0">
    <w:p w:rsidR="003B77A9" w:rsidRDefault="003B7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B2"/>
    <w:rsid w:val="00201C24"/>
    <w:rsid w:val="00264DC9"/>
    <w:rsid w:val="003B77A9"/>
    <w:rsid w:val="003F1DB2"/>
    <w:rsid w:val="00432744"/>
    <w:rsid w:val="00526843"/>
    <w:rsid w:val="005B09E0"/>
    <w:rsid w:val="006D3498"/>
    <w:rsid w:val="0077604A"/>
    <w:rsid w:val="00841885"/>
    <w:rsid w:val="00A75E15"/>
    <w:rsid w:val="00B0176A"/>
    <w:rsid w:val="00B11660"/>
    <w:rsid w:val="00C12231"/>
    <w:rsid w:val="00C56614"/>
    <w:rsid w:val="00C6454A"/>
    <w:rsid w:val="00C77B99"/>
    <w:rsid w:val="00CC2959"/>
    <w:rsid w:val="00E25DF7"/>
    <w:rsid w:val="00E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C4A6"/>
  <w15:chartTrackingRefBased/>
  <w15:docId w15:val="{77753CE3-1879-44AF-9297-68AF8BFF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nl-NL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Kop2">
    <w:name w:val="heading 2"/>
    <w:basedOn w:val="Standaard"/>
    <w:link w:val="Kop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Kop3">
    <w:name w:val="heading 3"/>
    <w:basedOn w:val="Standaard"/>
    <w:link w:val="Kop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Kop4">
    <w:name w:val="heading 4"/>
    <w:basedOn w:val="Standaard"/>
    <w:link w:val="Kop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Kop5">
    <w:name w:val="heading 5"/>
    <w:basedOn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link w:val="Kop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Kop8">
    <w:name w:val="heading 8"/>
    <w:basedOn w:val="Standaard"/>
    <w:link w:val="Kop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b/>
      <w:bCs/>
      <w:caps/>
      <w:kern w:val="20"/>
    </w:rPr>
  </w:style>
  <w:style w:type="character" w:customStyle="1" w:styleId="Kop2Char">
    <w:name w:val="Kop 2 Char"/>
    <w:basedOn w:val="Standaardalinea-lettertype"/>
    <w:link w:val="Kop2"/>
    <w:uiPriority w:val="9"/>
    <w:rPr>
      <w:caps/>
      <w:color w:val="000000" w:themeColor="text1"/>
      <w:kern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styleId="Tabelraster">
    <w:name w:val="Table Grid"/>
    <w:basedOn w:val="Standaardtabe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5"/>
    <w:qFormat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Pr>
      <w:caps/>
      <w:color w:val="7F7F7F" w:themeColor="text1" w:themeTint="80"/>
      <w:szCs w:val="17"/>
    </w:rPr>
  </w:style>
  <w:style w:type="paragraph" w:customStyle="1" w:styleId="Naam">
    <w:name w:val="Naam"/>
    <w:basedOn w:val="Standaard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adruk">
    <w:name w:val="Emphasis"/>
    <w:basedOn w:val="Standaardalinea-lettertype"/>
    <w:uiPriority w:val="4"/>
    <w:unhideWhenUsed/>
    <w:qFormat/>
    <w:rPr>
      <w:b/>
      <w:iCs w:val="0"/>
      <w:color w:val="0D0D0D" w:themeColor="text1" w:themeTint="F2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bCs/>
      <w:caps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Basis-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46C3DD6EFC478AB8F9FF301A67BE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288027-FA2D-4F56-8596-31C55F0B68B2}"/>
      </w:docPartPr>
      <w:docPartBody>
        <w:p w:rsidR="00DA44BA" w:rsidRDefault="00475DF5">
          <w:pPr>
            <w:pStyle w:val="7646C3DD6EFC478AB8F9FF301A67BE6B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5"/>
    <w:rsid w:val="00105322"/>
    <w:rsid w:val="00133139"/>
    <w:rsid w:val="00475DF5"/>
    <w:rsid w:val="00617515"/>
    <w:rsid w:val="008605D5"/>
    <w:rsid w:val="00B73EA1"/>
    <w:rsid w:val="00D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46C3DD6EFC478AB8F9FF301A67BE6B">
    <w:name w:val="7646C3DD6EFC478AB8F9FF301A67BE6B"/>
  </w:style>
  <w:style w:type="paragraph" w:customStyle="1" w:styleId="1F97818C7F4845CD92424BBA832EBC74">
    <w:name w:val="1F97818C7F4845CD92424BBA832EBC74"/>
  </w:style>
  <w:style w:type="paragraph" w:customStyle="1" w:styleId="5B74019E70AE4506ADC46B315B0DF542">
    <w:name w:val="5B74019E70AE4506ADC46B315B0DF542"/>
  </w:style>
  <w:style w:type="paragraph" w:customStyle="1" w:styleId="3737AFA74CCA4EC5837E6E3CC287155B">
    <w:name w:val="3737AFA74CCA4EC5837E6E3CC287155B"/>
  </w:style>
  <w:style w:type="paragraph" w:customStyle="1" w:styleId="5D63A601AD014BBA84C26FDD70577BC6">
    <w:name w:val="5D63A601AD014BBA84C26FDD70577BC6"/>
  </w:style>
  <w:style w:type="paragraph" w:customStyle="1" w:styleId="C2D59C03E2774ADDA84CE1BFAE59929D">
    <w:name w:val="C2D59C03E2774ADDA84CE1BFAE59929D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C94FA7AFC3CE4A1F8A9C4292A3EF26B5">
    <w:name w:val="C94FA7AFC3CE4A1F8A9C4292A3EF26B5"/>
  </w:style>
  <w:style w:type="character" w:styleId="Zwaar">
    <w:name w:val="Strong"/>
    <w:basedOn w:val="Standaardalinea-lettertype"/>
    <w:uiPriority w:val="5"/>
    <w:qFormat/>
    <w:rPr>
      <w:b/>
      <w:bCs/>
    </w:rPr>
  </w:style>
  <w:style w:type="paragraph" w:customStyle="1" w:styleId="4940793ED92A43BB87070B3673B8E1AE">
    <w:name w:val="4940793ED92A43BB87070B3673B8E1AE"/>
  </w:style>
  <w:style w:type="paragraph" w:customStyle="1" w:styleId="7184F00D020E4562A70C9E00202E81C3">
    <w:name w:val="7184F00D020E4562A70C9E00202E81C3"/>
  </w:style>
  <w:style w:type="paragraph" w:customStyle="1" w:styleId="B40C5C523D0F41C38BBE40D0C8ADF4EC">
    <w:name w:val="B40C5C523D0F41C38BBE40D0C8ADF4EC"/>
  </w:style>
  <w:style w:type="paragraph" w:customStyle="1" w:styleId="27E9E5244062433AA6E814B21FECE097">
    <w:name w:val="27E9E5244062433AA6E814B21FECE097"/>
  </w:style>
  <w:style w:type="paragraph" w:customStyle="1" w:styleId="C8327D7507B343DE839A5F45342EAA5E">
    <w:name w:val="C8327D7507B343DE839A5F45342EAA5E"/>
  </w:style>
  <w:style w:type="paragraph" w:customStyle="1" w:styleId="16FC1C2203014EB1A8C9766A6FE62F8D">
    <w:name w:val="16FC1C2203014EB1A8C9766A6FE62F8D"/>
  </w:style>
  <w:style w:type="paragraph" w:customStyle="1" w:styleId="CDF7B44C84D54128AF1F8A271BADA97F">
    <w:name w:val="CDF7B44C84D54128AF1F8A271BADA97F"/>
  </w:style>
  <w:style w:type="paragraph" w:customStyle="1" w:styleId="2A25323B97DC41C5A2E70D72905F430E">
    <w:name w:val="2A25323B97DC41C5A2E70D72905F430E"/>
  </w:style>
  <w:style w:type="paragraph" w:customStyle="1" w:styleId="587FE81BA39C40E3A3498313EB0A220E">
    <w:name w:val="587FE81BA39C40E3A3498313EB0A220E"/>
  </w:style>
  <w:style w:type="paragraph" w:customStyle="1" w:styleId="4E9F24E966724AF0AF8EF93678E096E2">
    <w:name w:val="4E9F24E966724AF0AF8EF93678E096E2"/>
  </w:style>
  <w:style w:type="paragraph" w:customStyle="1" w:styleId="1E7D6380C5E24581847E62A0C795F84A">
    <w:name w:val="1E7D6380C5E24581847E62A0C795F84A"/>
  </w:style>
  <w:style w:type="paragraph" w:customStyle="1" w:styleId="388F98B8003C4DCF813CDA31A27460B6">
    <w:name w:val="388F98B8003C4DCF813CDA31A27460B6"/>
  </w:style>
  <w:style w:type="paragraph" w:customStyle="1" w:styleId="BA79E8BCCBC4403BBE905CEF303A01C3">
    <w:name w:val="BA79E8BCCBC4403BBE905CEF303A01C3"/>
  </w:style>
  <w:style w:type="paragraph" w:customStyle="1" w:styleId="AEE912EB47494DD2BD6700E1051B7664">
    <w:name w:val="AEE912EB47494DD2BD6700E1051B7664"/>
  </w:style>
  <w:style w:type="paragraph" w:customStyle="1" w:styleId="6DFE2BBB488C4A26B8CFADF2A9C2BB6B">
    <w:name w:val="6DFE2BBB488C4A26B8CFADF2A9C2BB6B"/>
  </w:style>
  <w:style w:type="paragraph" w:customStyle="1" w:styleId="E24EB5AAADA34B6C82423E777A9A9433">
    <w:name w:val="E24EB5AAADA34B6C82423E777A9A9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Basis-cv</Template>
  <TotalTime>58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Zwanenberg, sopraan</dc:creator>
  <cp:keywords/>
  <dc:description/>
  <cp:lastModifiedBy>Anouk Zwanenberg</cp:lastModifiedBy>
  <cp:revision>7</cp:revision>
  <dcterms:created xsi:type="dcterms:W3CDTF">2019-06-27T15:18:00Z</dcterms:created>
  <dcterms:modified xsi:type="dcterms:W3CDTF">2020-12-01T10:54:00Z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